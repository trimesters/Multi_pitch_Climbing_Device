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CC0" w:rsidRPr="00276CC0" w:rsidRDefault="00276CC0" w:rsidP="00276CC0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sz w:val="36"/>
          <w:szCs w:val="20"/>
          <w:u w:val="single"/>
          <w:lang w:eastAsia="de-AT"/>
        </w:rPr>
      </w:pPr>
      <w:r w:rsidRPr="00276CC0">
        <w:rPr>
          <w:rFonts w:ascii="Arial" w:eastAsia="Times New Roman" w:hAnsi="Arial" w:cs="Arial"/>
          <w:b/>
          <w:bCs/>
          <w:sz w:val="36"/>
          <w:szCs w:val="20"/>
          <w:u w:val="single"/>
          <w:lang w:eastAsia="de-AT"/>
        </w:rPr>
        <w:t>Notfunk-Frequenzen</w:t>
      </w:r>
      <w:r w:rsidRPr="00276CC0">
        <w:rPr>
          <w:rFonts w:ascii="Arial" w:eastAsia="Times New Roman" w:hAnsi="Arial" w:cs="Arial"/>
          <w:sz w:val="36"/>
          <w:szCs w:val="20"/>
          <w:u w:val="single"/>
          <w:lang w:eastAsia="de-AT"/>
        </w:rPr>
        <w:t> (gem. IARU-Empfehlung)</w:t>
      </w:r>
    </w:p>
    <w:p w:rsidR="00276CC0" w:rsidRPr="00276CC0" w:rsidRDefault="00276CC0" w:rsidP="00276CC0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de-AT"/>
        </w:rPr>
      </w:pPr>
      <w:r w:rsidRPr="00276CC0">
        <w:rPr>
          <w:rFonts w:ascii="Arial" w:eastAsia="Times New Roman" w:hAnsi="Arial" w:cs="Arial"/>
          <w:color w:val="000000"/>
          <w:sz w:val="24"/>
          <w:szCs w:val="20"/>
          <w:shd w:val="clear" w:color="auto" w:fill="FFFFFF"/>
          <w:lang w:eastAsia="de-AT"/>
        </w:rPr>
        <w:t> </w:t>
      </w:r>
    </w:p>
    <w:tbl>
      <w:tblPr>
        <w:tblW w:w="524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9"/>
        <w:gridCol w:w="1482"/>
        <w:gridCol w:w="5670"/>
      </w:tblGrid>
      <w:tr w:rsidR="00276CC0" w:rsidRPr="00276CC0" w:rsidTr="00276CC0">
        <w:trPr>
          <w:tblCellSpacing w:w="0" w:type="dxa"/>
          <w:jc w:val="center"/>
        </w:trPr>
        <w:tc>
          <w:tcPr>
            <w:tcW w:w="12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6CC0" w:rsidRPr="00276CC0" w:rsidRDefault="00276CC0" w:rsidP="00276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0"/>
                <w:lang w:eastAsia="de-AT"/>
              </w:rPr>
            </w:pPr>
            <w:proofErr w:type="spellStart"/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CoA</w:t>
            </w:r>
            <w:proofErr w:type="spellEnd"/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 xml:space="preserve"> - Frequenz</w:t>
            </w:r>
          </w:p>
        </w:tc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6CC0" w:rsidRPr="00276CC0" w:rsidRDefault="00276CC0" w:rsidP="00276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0"/>
                <w:lang w:eastAsia="de-AT"/>
              </w:rPr>
            </w:pP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Betriebsart</w:t>
            </w:r>
          </w:p>
        </w:tc>
        <w:tc>
          <w:tcPr>
            <w:tcW w:w="2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6CC0" w:rsidRPr="00276CC0" w:rsidRDefault="00276CC0" w:rsidP="00276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0"/>
                <w:lang w:eastAsia="de-AT"/>
              </w:rPr>
            </w:pP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Anmerkung</w:t>
            </w:r>
          </w:p>
        </w:tc>
      </w:tr>
      <w:tr w:rsidR="00276CC0" w:rsidRPr="00276CC0" w:rsidTr="00276CC0">
        <w:trPr>
          <w:tblCellSpacing w:w="0" w:type="dxa"/>
          <w:jc w:val="center"/>
        </w:trPr>
        <w:tc>
          <w:tcPr>
            <w:tcW w:w="12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6CC0" w:rsidRPr="00276CC0" w:rsidRDefault="00276CC0" w:rsidP="00276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0"/>
                <w:lang w:eastAsia="de-AT"/>
              </w:rPr>
            </w:pP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3760 kHz</w:t>
            </w:r>
          </w:p>
        </w:tc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6CC0" w:rsidRPr="00276CC0" w:rsidRDefault="00276CC0" w:rsidP="00276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0"/>
                <w:lang w:eastAsia="de-AT"/>
              </w:rPr>
            </w:pP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Alle (LSB)</w:t>
            </w:r>
          </w:p>
        </w:tc>
        <w:tc>
          <w:tcPr>
            <w:tcW w:w="2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6CC0" w:rsidRPr="00276CC0" w:rsidRDefault="00276CC0" w:rsidP="00276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0"/>
                <w:lang w:eastAsia="de-AT"/>
              </w:rPr>
            </w:pP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 xml:space="preserve">Aktivitätszentrum Region 1 </w:t>
            </w:r>
            <w:proofErr w:type="spellStart"/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Notfunk</w:t>
            </w:r>
            <w:proofErr w:type="spellEnd"/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 xml:space="preserve"> (</w:t>
            </w:r>
            <w:r w:rsidRPr="00276CC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0"/>
                <w:lang w:eastAsia="de-AT"/>
              </w:rPr>
              <w:t>80 m</w:t>
            </w: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)</w:t>
            </w:r>
          </w:p>
        </w:tc>
      </w:tr>
      <w:tr w:rsidR="00276CC0" w:rsidRPr="00276CC0" w:rsidTr="00276CC0">
        <w:trPr>
          <w:tblCellSpacing w:w="0" w:type="dxa"/>
          <w:jc w:val="center"/>
        </w:trPr>
        <w:tc>
          <w:tcPr>
            <w:tcW w:w="12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6CC0" w:rsidRPr="00276CC0" w:rsidRDefault="00276CC0" w:rsidP="00276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0"/>
                <w:lang w:eastAsia="de-AT"/>
              </w:rPr>
            </w:pP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7110 kHz</w:t>
            </w:r>
          </w:p>
        </w:tc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6CC0" w:rsidRPr="00276CC0" w:rsidRDefault="00276CC0" w:rsidP="00276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0"/>
                <w:lang w:eastAsia="de-AT"/>
              </w:rPr>
            </w:pP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Alle (LSB)</w:t>
            </w:r>
          </w:p>
        </w:tc>
        <w:tc>
          <w:tcPr>
            <w:tcW w:w="2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6CC0" w:rsidRPr="00276CC0" w:rsidRDefault="00276CC0" w:rsidP="00276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0"/>
                <w:lang w:eastAsia="de-AT"/>
              </w:rPr>
            </w:pP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 xml:space="preserve">Aktivitätszentrum Region 1 </w:t>
            </w:r>
            <w:proofErr w:type="spellStart"/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Notfunk</w:t>
            </w:r>
            <w:proofErr w:type="spellEnd"/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 xml:space="preserve"> (</w:t>
            </w:r>
            <w:r w:rsidRPr="00276CC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0"/>
                <w:lang w:eastAsia="de-AT"/>
              </w:rPr>
              <w:t>40 m</w:t>
            </w: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)</w:t>
            </w:r>
          </w:p>
        </w:tc>
      </w:tr>
      <w:tr w:rsidR="00276CC0" w:rsidRPr="00276CC0" w:rsidTr="00276CC0">
        <w:trPr>
          <w:tblCellSpacing w:w="0" w:type="dxa"/>
          <w:jc w:val="center"/>
        </w:trPr>
        <w:tc>
          <w:tcPr>
            <w:tcW w:w="12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6CC0" w:rsidRPr="00276CC0" w:rsidRDefault="00276CC0" w:rsidP="00276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0"/>
                <w:lang w:eastAsia="de-AT"/>
              </w:rPr>
            </w:pP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14300 kHz</w:t>
            </w:r>
          </w:p>
        </w:tc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6CC0" w:rsidRPr="00276CC0" w:rsidRDefault="00276CC0" w:rsidP="00276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0"/>
                <w:lang w:eastAsia="de-AT"/>
              </w:rPr>
            </w:pP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Alle (USB)</w:t>
            </w:r>
          </w:p>
        </w:tc>
        <w:tc>
          <w:tcPr>
            <w:tcW w:w="2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6CC0" w:rsidRPr="00276CC0" w:rsidRDefault="00276CC0" w:rsidP="00276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0"/>
                <w:lang w:eastAsia="de-AT"/>
              </w:rPr>
            </w:pP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 xml:space="preserve">Aktivitätszentrum weltweiter </w:t>
            </w:r>
            <w:proofErr w:type="spellStart"/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Notfunk</w:t>
            </w:r>
            <w:proofErr w:type="spellEnd"/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 xml:space="preserve"> (</w:t>
            </w:r>
            <w:r w:rsidRPr="00276CC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0"/>
                <w:lang w:eastAsia="de-AT"/>
              </w:rPr>
              <w:t>20 m</w:t>
            </w: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)</w:t>
            </w:r>
          </w:p>
        </w:tc>
      </w:tr>
      <w:tr w:rsidR="00276CC0" w:rsidRPr="00276CC0" w:rsidTr="00276CC0">
        <w:trPr>
          <w:tblCellSpacing w:w="0" w:type="dxa"/>
          <w:jc w:val="center"/>
        </w:trPr>
        <w:tc>
          <w:tcPr>
            <w:tcW w:w="12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6CC0" w:rsidRPr="00276CC0" w:rsidRDefault="00276CC0" w:rsidP="00276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0"/>
                <w:lang w:eastAsia="de-AT"/>
              </w:rPr>
            </w:pP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18160 kHz</w:t>
            </w:r>
          </w:p>
        </w:tc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6CC0" w:rsidRPr="00276CC0" w:rsidRDefault="00276CC0" w:rsidP="00276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0"/>
                <w:lang w:eastAsia="de-AT"/>
              </w:rPr>
            </w:pP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Alle (USB)</w:t>
            </w:r>
          </w:p>
        </w:tc>
        <w:tc>
          <w:tcPr>
            <w:tcW w:w="2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6CC0" w:rsidRPr="00276CC0" w:rsidRDefault="00276CC0" w:rsidP="00276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0"/>
                <w:lang w:eastAsia="de-AT"/>
              </w:rPr>
            </w:pP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 xml:space="preserve">Aktivitätszentrum weltweiter </w:t>
            </w:r>
            <w:proofErr w:type="spellStart"/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Notfunk</w:t>
            </w:r>
            <w:proofErr w:type="spellEnd"/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 xml:space="preserve"> (</w:t>
            </w:r>
            <w:r w:rsidRPr="00276CC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0"/>
                <w:lang w:eastAsia="de-AT"/>
              </w:rPr>
              <w:t>17 m</w:t>
            </w: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)</w:t>
            </w:r>
          </w:p>
        </w:tc>
      </w:tr>
      <w:tr w:rsidR="00276CC0" w:rsidRPr="00276CC0" w:rsidTr="00276CC0">
        <w:trPr>
          <w:tblCellSpacing w:w="0" w:type="dxa"/>
          <w:jc w:val="center"/>
        </w:trPr>
        <w:tc>
          <w:tcPr>
            <w:tcW w:w="12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6CC0" w:rsidRPr="00276CC0" w:rsidRDefault="00276CC0" w:rsidP="00276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0"/>
                <w:lang w:eastAsia="de-AT"/>
              </w:rPr>
            </w:pP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21360 kHz</w:t>
            </w:r>
          </w:p>
        </w:tc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6CC0" w:rsidRPr="00276CC0" w:rsidRDefault="00276CC0" w:rsidP="00276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0"/>
                <w:lang w:eastAsia="de-AT"/>
              </w:rPr>
            </w:pP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Alle (USB)</w:t>
            </w:r>
          </w:p>
        </w:tc>
        <w:tc>
          <w:tcPr>
            <w:tcW w:w="2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6CC0" w:rsidRPr="00276CC0" w:rsidRDefault="00276CC0" w:rsidP="00276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0"/>
                <w:lang w:eastAsia="de-AT"/>
              </w:rPr>
            </w:pP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 xml:space="preserve">Aktivitätszentrum weltweiter </w:t>
            </w:r>
            <w:proofErr w:type="spellStart"/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Notfunk</w:t>
            </w:r>
            <w:proofErr w:type="spellEnd"/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 xml:space="preserve"> (</w:t>
            </w:r>
            <w:r w:rsidRPr="00276CC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0"/>
                <w:lang w:eastAsia="de-AT"/>
              </w:rPr>
              <w:t>15 m</w:t>
            </w: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)</w:t>
            </w:r>
          </w:p>
        </w:tc>
      </w:tr>
      <w:tr w:rsidR="00276CC0" w:rsidRPr="00276CC0" w:rsidTr="00276CC0">
        <w:trPr>
          <w:tblCellSpacing w:w="0" w:type="dxa"/>
          <w:jc w:val="center"/>
        </w:trPr>
        <w:tc>
          <w:tcPr>
            <w:tcW w:w="12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6CC0" w:rsidRPr="00276CC0" w:rsidRDefault="00276CC0" w:rsidP="00276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0"/>
                <w:lang w:eastAsia="de-AT"/>
              </w:rPr>
            </w:pP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144,260 MHz</w:t>
            </w:r>
          </w:p>
        </w:tc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6CC0" w:rsidRPr="00276CC0" w:rsidRDefault="00276CC0" w:rsidP="00276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0"/>
                <w:lang w:eastAsia="de-AT"/>
              </w:rPr>
            </w:pP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USB</w:t>
            </w:r>
          </w:p>
        </w:tc>
        <w:tc>
          <w:tcPr>
            <w:tcW w:w="2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6CC0" w:rsidRPr="00276CC0" w:rsidRDefault="00276CC0" w:rsidP="00276CC0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4"/>
                <w:szCs w:val="20"/>
                <w:lang w:eastAsia="de-AT"/>
              </w:rPr>
            </w:pP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 </w:t>
            </w:r>
          </w:p>
        </w:tc>
      </w:tr>
      <w:tr w:rsidR="00276CC0" w:rsidRPr="00276CC0" w:rsidTr="00276CC0">
        <w:trPr>
          <w:tblCellSpacing w:w="0" w:type="dxa"/>
          <w:jc w:val="center"/>
        </w:trPr>
        <w:tc>
          <w:tcPr>
            <w:tcW w:w="12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6CC0" w:rsidRPr="00276CC0" w:rsidRDefault="00276CC0" w:rsidP="00276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0"/>
                <w:lang w:eastAsia="de-AT"/>
              </w:rPr>
            </w:pP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145,500 MHz</w:t>
            </w:r>
          </w:p>
        </w:tc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6CC0" w:rsidRPr="00276CC0" w:rsidRDefault="00276CC0" w:rsidP="00276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0"/>
                <w:lang w:eastAsia="de-AT"/>
              </w:rPr>
            </w:pP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FM</w:t>
            </w:r>
          </w:p>
        </w:tc>
        <w:tc>
          <w:tcPr>
            <w:tcW w:w="2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6CC0" w:rsidRPr="00276CC0" w:rsidRDefault="00276CC0" w:rsidP="00276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0"/>
                <w:lang w:eastAsia="de-AT"/>
              </w:rPr>
            </w:pP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Anruf (mobil/portabel) S20 (</w:t>
            </w:r>
            <w:r w:rsidRPr="00276CC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0"/>
                <w:lang w:eastAsia="de-AT"/>
              </w:rPr>
              <w:t>2 m</w:t>
            </w: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)</w:t>
            </w:r>
          </w:p>
        </w:tc>
      </w:tr>
      <w:tr w:rsidR="00276CC0" w:rsidRPr="00276CC0" w:rsidTr="00276CC0">
        <w:trPr>
          <w:tblCellSpacing w:w="0" w:type="dxa"/>
          <w:jc w:val="center"/>
        </w:trPr>
        <w:tc>
          <w:tcPr>
            <w:tcW w:w="12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6CC0" w:rsidRPr="00276CC0" w:rsidRDefault="00276CC0" w:rsidP="00276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0"/>
                <w:lang w:eastAsia="de-AT"/>
              </w:rPr>
            </w:pP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145,525 MHz</w:t>
            </w:r>
          </w:p>
        </w:tc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6CC0" w:rsidRPr="00276CC0" w:rsidRDefault="00276CC0" w:rsidP="00276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0"/>
                <w:lang w:eastAsia="de-AT"/>
              </w:rPr>
            </w:pP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FM</w:t>
            </w:r>
          </w:p>
        </w:tc>
        <w:tc>
          <w:tcPr>
            <w:tcW w:w="2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6CC0" w:rsidRPr="00276CC0" w:rsidRDefault="00276CC0" w:rsidP="00276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0"/>
                <w:lang w:eastAsia="de-AT"/>
              </w:rPr>
            </w:pP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S21 (</w:t>
            </w:r>
            <w:r w:rsidRPr="00276CC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0"/>
                <w:lang w:eastAsia="de-AT"/>
              </w:rPr>
              <w:t>2 m</w:t>
            </w: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)</w:t>
            </w:r>
          </w:p>
        </w:tc>
      </w:tr>
      <w:tr w:rsidR="00276CC0" w:rsidRPr="00276CC0" w:rsidTr="00276CC0">
        <w:trPr>
          <w:tblCellSpacing w:w="0" w:type="dxa"/>
          <w:jc w:val="center"/>
        </w:trPr>
        <w:tc>
          <w:tcPr>
            <w:tcW w:w="12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6CC0" w:rsidRPr="00276CC0" w:rsidRDefault="00276CC0" w:rsidP="00276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0"/>
                <w:lang w:eastAsia="de-AT"/>
              </w:rPr>
            </w:pP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145,550 MHz</w:t>
            </w:r>
          </w:p>
        </w:tc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6CC0" w:rsidRPr="00276CC0" w:rsidRDefault="00276CC0" w:rsidP="00276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0"/>
                <w:lang w:eastAsia="de-AT"/>
              </w:rPr>
            </w:pP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FM</w:t>
            </w:r>
          </w:p>
        </w:tc>
        <w:tc>
          <w:tcPr>
            <w:tcW w:w="2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6CC0" w:rsidRPr="00276CC0" w:rsidRDefault="00276CC0" w:rsidP="00276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0"/>
                <w:lang w:eastAsia="de-AT"/>
              </w:rPr>
            </w:pP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S22 (</w:t>
            </w:r>
            <w:r w:rsidRPr="00276CC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0"/>
                <w:lang w:eastAsia="de-AT"/>
              </w:rPr>
              <w:t>2 m</w:t>
            </w: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)</w:t>
            </w:r>
          </w:p>
        </w:tc>
      </w:tr>
      <w:tr w:rsidR="00276CC0" w:rsidRPr="00276CC0" w:rsidTr="00276CC0">
        <w:trPr>
          <w:tblCellSpacing w:w="0" w:type="dxa"/>
          <w:jc w:val="center"/>
        </w:trPr>
        <w:tc>
          <w:tcPr>
            <w:tcW w:w="12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6CC0" w:rsidRPr="00276CC0" w:rsidRDefault="00276CC0" w:rsidP="00276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0"/>
                <w:lang w:eastAsia="de-AT"/>
              </w:rPr>
            </w:pP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433,500 MHz</w:t>
            </w:r>
          </w:p>
        </w:tc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6CC0" w:rsidRPr="00276CC0" w:rsidRDefault="00276CC0" w:rsidP="00276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0"/>
                <w:lang w:eastAsia="de-AT"/>
              </w:rPr>
            </w:pP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FM</w:t>
            </w:r>
          </w:p>
        </w:tc>
        <w:tc>
          <w:tcPr>
            <w:tcW w:w="2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6CC0" w:rsidRPr="00276CC0" w:rsidRDefault="00276CC0" w:rsidP="00276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0"/>
                <w:lang w:eastAsia="de-AT"/>
              </w:rPr>
            </w:pP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Anruf international (</w:t>
            </w:r>
            <w:r w:rsidRPr="00276CC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0"/>
                <w:lang w:eastAsia="de-AT"/>
              </w:rPr>
              <w:t>LPD-Kanal 18</w:t>
            </w: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)</w:t>
            </w:r>
          </w:p>
        </w:tc>
      </w:tr>
      <w:tr w:rsidR="00276CC0" w:rsidRPr="00276CC0" w:rsidTr="00276CC0">
        <w:trPr>
          <w:tblCellSpacing w:w="0" w:type="dxa"/>
          <w:jc w:val="center"/>
        </w:trPr>
        <w:tc>
          <w:tcPr>
            <w:tcW w:w="12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6CC0" w:rsidRPr="00276CC0" w:rsidRDefault="00276CC0" w:rsidP="00276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0"/>
                <w:lang w:eastAsia="de-AT"/>
              </w:rPr>
            </w:pP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434,000 MHz</w:t>
            </w:r>
          </w:p>
        </w:tc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6CC0" w:rsidRPr="00276CC0" w:rsidRDefault="00276CC0" w:rsidP="00276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0"/>
                <w:lang w:eastAsia="de-AT"/>
              </w:rPr>
            </w:pP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FM</w:t>
            </w:r>
          </w:p>
        </w:tc>
        <w:tc>
          <w:tcPr>
            <w:tcW w:w="2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6CC0" w:rsidRPr="00276CC0" w:rsidRDefault="00276CC0" w:rsidP="00276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0"/>
                <w:lang w:eastAsia="de-AT"/>
              </w:rPr>
            </w:pP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 xml:space="preserve">In D-A-CH </w:t>
            </w:r>
            <w:proofErr w:type="spellStart"/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zusätzl</w:t>
            </w:r>
            <w:proofErr w:type="spellEnd"/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. empfohlen (</w:t>
            </w:r>
            <w:r w:rsidRPr="00276CC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0"/>
                <w:lang w:eastAsia="de-AT"/>
              </w:rPr>
              <w:t>LPD-Kanal 38</w:t>
            </w: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)</w:t>
            </w:r>
          </w:p>
        </w:tc>
      </w:tr>
      <w:tr w:rsidR="00276CC0" w:rsidRPr="00276CC0" w:rsidTr="00276CC0">
        <w:trPr>
          <w:tblCellSpacing w:w="0" w:type="dxa"/>
          <w:jc w:val="center"/>
        </w:trPr>
        <w:tc>
          <w:tcPr>
            <w:tcW w:w="12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6CC0" w:rsidRPr="00276CC0" w:rsidRDefault="00276CC0" w:rsidP="00276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0"/>
                <w:lang w:eastAsia="de-AT"/>
              </w:rPr>
            </w:pP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1873 kHz</w:t>
            </w:r>
          </w:p>
        </w:tc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6CC0" w:rsidRPr="00276CC0" w:rsidRDefault="00276CC0" w:rsidP="00276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0"/>
                <w:lang w:eastAsia="de-AT"/>
              </w:rPr>
            </w:pP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LSB</w:t>
            </w:r>
          </w:p>
        </w:tc>
        <w:tc>
          <w:tcPr>
            <w:tcW w:w="2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6CC0" w:rsidRPr="00276CC0" w:rsidRDefault="00276CC0" w:rsidP="00276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0"/>
                <w:lang w:eastAsia="de-AT"/>
              </w:rPr>
            </w:pP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In D-A-CH zusätzlich empfohlen (</w:t>
            </w:r>
            <w:r w:rsidRPr="00276CC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0"/>
                <w:lang w:eastAsia="de-AT"/>
              </w:rPr>
              <w:t>160 m</w:t>
            </w: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)</w:t>
            </w:r>
          </w:p>
        </w:tc>
      </w:tr>
      <w:tr w:rsidR="00276CC0" w:rsidRPr="00276CC0" w:rsidTr="00276CC0">
        <w:trPr>
          <w:tblCellSpacing w:w="0" w:type="dxa"/>
          <w:jc w:val="center"/>
        </w:trPr>
        <w:tc>
          <w:tcPr>
            <w:tcW w:w="12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6CC0" w:rsidRPr="00276CC0" w:rsidRDefault="00276CC0" w:rsidP="00276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0"/>
                <w:lang w:eastAsia="de-AT"/>
              </w:rPr>
            </w:pP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3643 kHz</w:t>
            </w:r>
          </w:p>
        </w:tc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6CC0" w:rsidRPr="00276CC0" w:rsidRDefault="00276CC0" w:rsidP="00276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0"/>
                <w:lang w:eastAsia="de-AT"/>
              </w:rPr>
            </w:pP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LSB</w:t>
            </w:r>
          </w:p>
        </w:tc>
        <w:tc>
          <w:tcPr>
            <w:tcW w:w="2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6CC0" w:rsidRPr="00276CC0" w:rsidRDefault="00276CC0" w:rsidP="00276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0"/>
                <w:lang w:eastAsia="de-AT"/>
              </w:rPr>
            </w:pP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In D-A-CH zusätzlich empfohlen (</w:t>
            </w:r>
            <w:r w:rsidRPr="00276CC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0"/>
                <w:lang w:eastAsia="de-AT"/>
              </w:rPr>
              <w:t>80 m</w:t>
            </w: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)</w:t>
            </w:r>
          </w:p>
        </w:tc>
      </w:tr>
      <w:tr w:rsidR="00276CC0" w:rsidRPr="00276CC0" w:rsidTr="00276CC0">
        <w:trPr>
          <w:tblCellSpacing w:w="0" w:type="dxa"/>
          <w:jc w:val="center"/>
        </w:trPr>
        <w:tc>
          <w:tcPr>
            <w:tcW w:w="12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6CC0" w:rsidRPr="00276CC0" w:rsidRDefault="00276CC0" w:rsidP="00276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0"/>
                <w:lang w:eastAsia="de-AT"/>
              </w:rPr>
            </w:pP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7085 kHz</w:t>
            </w:r>
          </w:p>
        </w:tc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6CC0" w:rsidRPr="00276CC0" w:rsidRDefault="00276CC0" w:rsidP="00276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0"/>
                <w:lang w:eastAsia="de-AT"/>
              </w:rPr>
            </w:pP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LSB</w:t>
            </w:r>
          </w:p>
        </w:tc>
        <w:tc>
          <w:tcPr>
            <w:tcW w:w="2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6CC0" w:rsidRPr="00276CC0" w:rsidRDefault="00276CC0" w:rsidP="00276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0"/>
                <w:lang w:eastAsia="de-AT"/>
              </w:rPr>
            </w:pP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In D-A-CH zusätzlich empfohlen (</w:t>
            </w:r>
            <w:r w:rsidRPr="00276CC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0"/>
                <w:lang w:eastAsia="de-AT"/>
              </w:rPr>
              <w:t>40 m</w:t>
            </w: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)</w:t>
            </w:r>
          </w:p>
        </w:tc>
      </w:tr>
      <w:tr w:rsidR="00276CC0" w:rsidRPr="00276CC0" w:rsidTr="00276CC0">
        <w:trPr>
          <w:tblCellSpacing w:w="0" w:type="dxa"/>
          <w:jc w:val="center"/>
        </w:trPr>
        <w:tc>
          <w:tcPr>
            <w:tcW w:w="12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6CC0" w:rsidRPr="00276CC0" w:rsidRDefault="00276CC0" w:rsidP="00276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0"/>
                <w:lang w:eastAsia="de-AT"/>
              </w:rPr>
            </w:pP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10138 kHz</w:t>
            </w:r>
          </w:p>
        </w:tc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6CC0" w:rsidRPr="00276CC0" w:rsidRDefault="00276CC0" w:rsidP="00276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0"/>
                <w:lang w:eastAsia="de-AT"/>
              </w:rPr>
            </w:pP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USB</w:t>
            </w:r>
          </w:p>
        </w:tc>
        <w:tc>
          <w:tcPr>
            <w:tcW w:w="2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6CC0" w:rsidRPr="00276CC0" w:rsidRDefault="00276CC0" w:rsidP="00276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0"/>
                <w:lang w:eastAsia="de-AT"/>
              </w:rPr>
            </w:pP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Nur im Notfall SSB od. Pactor-3 erlaubt (</w:t>
            </w:r>
            <w:r w:rsidRPr="00276CC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0"/>
                <w:lang w:eastAsia="de-AT"/>
              </w:rPr>
              <w:t>30 m</w:t>
            </w: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)</w:t>
            </w:r>
          </w:p>
        </w:tc>
      </w:tr>
      <w:tr w:rsidR="00276CC0" w:rsidRPr="00276CC0" w:rsidTr="00276CC0">
        <w:trPr>
          <w:tblCellSpacing w:w="0" w:type="dxa"/>
          <w:jc w:val="center"/>
        </w:trPr>
        <w:tc>
          <w:tcPr>
            <w:tcW w:w="12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6CC0" w:rsidRPr="00276CC0" w:rsidRDefault="00276CC0" w:rsidP="00276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0"/>
                <w:lang w:eastAsia="de-AT"/>
              </w:rPr>
            </w:pP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14180 kHz</w:t>
            </w:r>
          </w:p>
        </w:tc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6CC0" w:rsidRPr="00276CC0" w:rsidRDefault="00276CC0" w:rsidP="00276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0"/>
                <w:lang w:eastAsia="de-AT"/>
              </w:rPr>
            </w:pP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USB</w:t>
            </w:r>
          </w:p>
        </w:tc>
        <w:tc>
          <w:tcPr>
            <w:tcW w:w="2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6CC0" w:rsidRPr="00276CC0" w:rsidRDefault="00276CC0" w:rsidP="00276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0"/>
                <w:lang w:eastAsia="de-AT"/>
              </w:rPr>
            </w:pP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In D-A-CH zusätzlich empfohlen (</w:t>
            </w:r>
            <w:r w:rsidRPr="00276CC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0"/>
                <w:lang w:eastAsia="de-AT"/>
              </w:rPr>
              <w:t>20 m</w:t>
            </w: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)</w:t>
            </w:r>
          </w:p>
        </w:tc>
      </w:tr>
    </w:tbl>
    <w:p w:rsidR="00276CC0" w:rsidRPr="00276CC0" w:rsidRDefault="00276CC0" w:rsidP="00276CC0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de-AT"/>
        </w:rPr>
      </w:pPr>
      <w:r w:rsidRPr="00276CC0">
        <w:rPr>
          <w:rFonts w:ascii="Arial" w:eastAsia="Times New Roman" w:hAnsi="Arial" w:cs="Arial"/>
          <w:color w:val="000000"/>
          <w:sz w:val="24"/>
          <w:szCs w:val="20"/>
          <w:shd w:val="clear" w:color="auto" w:fill="FFFFFF"/>
          <w:lang w:eastAsia="de-AT"/>
        </w:rPr>
        <w:t> </w:t>
      </w:r>
    </w:p>
    <w:p w:rsidR="00276CC0" w:rsidRPr="00276CC0" w:rsidRDefault="00276CC0" w:rsidP="00276CC0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4"/>
          <w:szCs w:val="20"/>
          <w:lang w:eastAsia="de-AT"/>
        </w:rPr>
      </w:pPr>
      <w:r w:rsidRPr="00276CC0">
        <w:rPr>
          <w:rFonts w:ascii="Arial" w:eastAsia="Times New Roman" w:hAnsi="Arial" w:cs="Arial"/>
          <w:color w:val="000000"/>
          <w:sz w:val="24"/>
          <w:szCs w:val="20"/>
          <w:lang w:eastAsia="de-AT"/>
        </w:rPr>
        <w:t xml:space="preserve">(zur erweiterten </w:t>
      </w:r>
      <w:proofErr w:type="spellStart"/>
      <w:r w:rsidRPr="00276CC0">
        <w:rPr>
          <w:rFonts w:ascii="Arial" w:eastAsia="Times New Roman" w:hAnsi="Arial" w:cs="Arial"/>
          <w:color w:val="000000"/>
          <w:sz w:val="24"/>
          <w:szCs w:val="20"/>
          <w:lang w:eastAsia="de-AT"/>
        </w:rPr>
        <w:t>Hörwache</w:t>
      </w:r>
      <w:proofErr w:type="spellEnd"/>
      <w:r w:rsidRPr="00276CC0">
        <w:rPr>
          <w:rFonts w:ascii="Arial" w:eastAsia="Times New Roman" w:hAnsi="Arial" w:cs="Arial"/>
          <w:color w:val="000000"/>
          <w:sz w:val="24"/>
          <w:szCs w:val="20"/>
          <w:lang w:eastAsia="de-AT"/>
        </w:rPr>
        <w:t xml:space="preserve"> empfohlen)</w:t>
      </w:r>
    </w:p>
    <w:p w:rsidR="00276CC0" w:rsidRPr="00276CC0" w:rsidRDefault="00276CC0" w:rsidP="00276CC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0"/>
          <w:lang w:eastAsia="de-AT"/>
        </w:rPr>
      </w:pPr>
      <w:r w:rsidRPr="00276CC0">
        <w:rPr>
          <w:rFonts w:ascii="Arial" w:eastAsia="Times New Roman" w:hAnsi="Arial" w:cs="Arial"/>
          <w:color w:val="000000"/>
          <w:sz w:val="24"/>
          <w:szCs w:val="20"/>
          <w:lang w:eastAsia="de-AT"/>
        </w:rPr>
        <w:t> </w:t>
      </w:r>
    </w:p>
    <w:tbl>
      <w:tblPr>
        <w:tblW w:w="4457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5"/>
        <w:gridCol w:w="1316"/>
        <w:gridCol w:w="4852"/>
      </w:tblGrid>
      <w:tr w:rsidR="00276CC0" w:rsidRPr="00276CC0" w:rsidTr="00276CC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6CC0" w:rsidRPr="00276CC0" w:rsidRDefault="00276CC0" w:rsidP="00276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0"/>
                <w:lang w:eastAsia="de-AT"/>
              </w:rPr>
            </w:pPr>
            <w:proofErr w:type="spellStart"/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CoA</w:t>
            </w:r>
            <w:proofErr w:type="spellEnd"/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 xml:space="preserve"> - Frequenz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6CC0" w:rsidRPr="00276CC0" w:rsidRDefault="00276CC0" w:rsidP="00276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0"/>
                <w:lang w:eastAsia="de-AT"/>
              </w:rPr>
            </w:pP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Betriebsart</w:t>
            </w:r>
          </w:p>
        </w:tc>
        <w:tc>
          <w:tcPr>
            <w:tcW w:w="3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6CC0" w:rsidRPr="00276CC0" w:rsidRDefault="00276CC0" w:rsidP="00276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0"/>
                <w:lang w:eastAsia="de-AT"/>
              </w:rPr>
            </w:pP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Anmerkung</w:t>
            </w:r>
          </w:p>
        </w:tc>
      </w:tr>
      <w:tr w:rsidR="00276CC0" w:rsidRPr="00276CC0" w:rsidTr="00276CC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6CC0" w:rsidRPr="00276CC0" w:rsidRDefault="00276CC0" w:rsidP="00276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0"/>
                <w:lang w:eastAsia="de-AT"/>
              </w:rPr>
            </w:pP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27065 kHz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6CC0" w:rsidRPr="00276CC0" w:rsidRDefault="00276CC0" w:rsidP="00276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0"/>
                <w:lang w:eastAsia="de-AT"/>
              </w:rPr>
            </w:pP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Alle (FM)</w:t>
            </w:r>
          </w:p>
        </w:tc>
        <w:tc>
          <w:tcPr>
            <w:tcW w:w="3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6CC0" w:rsidRPr="00276CC0" w:rsidRDefault="00276CC0" w:rsidP="00276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0"/>
                <w:lang w:eastAsia="de-AT"/>
              </w:rPr>
            </w:pP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 xml:space="preserve">Weltweiter </w:t>
            </w:r>
            <w:proofErr w:type="spellStart"/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Notfunk</w:t>
            </w:r>
            <w:proofErr w:type="spellEnd"/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 xml:space="preserve"> (</w:t>
            </w:r>
            <w:r w:rsidRPr="00276CC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0"/>
                <w:lang w:eastAsia="de-AT"/>
              </w:rPr>
              <w:t>CB-Kanal 9</w:t>
            </w: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)</w:t>
            </w:r>
          </w:p>
        </w:tc>
      </w:tr>
      <w:tr w:rsidR="00276CC0" w:rsidRPr="00276CC0" w:rsidTr="00276CC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6CC0" w:rsidRPr="00276CC0" w:rsidRDefault="00276CC0" w:rsidP="00276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0"/>
                <w:lang w:eastAsia="de-AT"/>
              </w:rPr>
            </w:pP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28238 kHz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6CC0" w:rsidRPr="00276CC0" w:rsidRDefault="00276CC0" w:rsidP="00276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0"/>
                <w:lang w:eastAsia="de-AT"/>
              </w:rPr>
            </w:pP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USB</w:t>
            </w:r>
          </w:p>
        </w:tc>
        <w:tc>
          <w:tcPr>
            <w:tcW w:w="3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6CC0" w:rsidRPr="00276CC0" w:rsidRDefault="00276CC0" w:rsidP="00276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0"/>
                <w:lang w:eastAsia="de-AT"/>
              </w:rPr>
            </w:pP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In D zusätzlich empfohlen (</w:t>
            </w:r>
            <w:r w:rsidRPr="00276CC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0"/>
                <w:lang w:eastAsia="de-AT"/>
              </w:rPr>
              <w:t>10 m</w:t>
            </w: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)</w:t>
            </w:r>
          </w:p>
        </w:tc>
      </w:tr>
      <w:tr w:rsidR="00276CC0" w:rsidRPr="00276CC0" w:rsidTr="00276CC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6CC0" w:rsidRPr="00276CC0" w:rsidRDefault="00276CC0" w:rsidP="00276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0"/>
                <w:lang w:eastAsia="de-AT"/>
              </w:rPr>
            </w:pP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51510 kHz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6CC0" w:rsidRPr="00276CC0" w:rsidRDefault="00276CC0" w:rsidP="00276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0"/>
                <w:lang w:eastAsia="de-AT"/>
              </w:rPr>
            </w:pP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FM</w:t>
            </w:r>
          </w:p>
        </w:tc>
        <w:tc>
          <w:tcPr>
            <w:tcW w:w="3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6CC0" w:rsidRPr="00276CC0" w:rsidRDefault="00276CC0" w:rsidP="00276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0"/>
                <w:lang w:eastAsia="de-AT"/>
              </w:rPr>
            </w:pP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In A zusätzlich empfohlen (</w:t>
            </w:r>
            <w:r w:rsidRPr="00276CC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0"/>
                <w:lang w:eastAsia="de-AT"/>
              </w:rPr>
              <w:t>6 m</w:t>
            </w: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)</w:t>
            </w:r>
          </w:p>
        </w:tc>
      </w:tr>
      <w:tr w:rsidR="00276CC0" w:rsidRPr="00276CC0" w:rsidTr="00276CC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6CC0" w:rsidRPr="00276CC0" w:rsidRDefault="00276CC0" w:rsidP="00276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0"/>
                <w:lang w:eastAsia="de-AT"/>
              </w:rPr>
            </w:pP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156800 kHz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6CC0" w:rsidRPr="00276CC0" w:rsidRDefault="00276CC0" w:rsidP="00276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0"/>
                <w:lang w:eastAsia="de-AT"/>
              </w:rPr>
            </w:pP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FM</w:t>
            </w:r>
          </w:p>
        </w:tc>
        <w:tc>
          <w:tcPr>
            <w:tcW w:w="3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6CC0" w:rsidRPr="00276CC0" w:rsidRDefault="00276CC0" w:rsidP="00276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0"/>
                <w:lang w:eastAsia="de-AT"/>
              </w:rPr>
            </w:pP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Weltweiter Seenotfunk (</w:t>
            </w:r>
            <w:r w:rsidRPr="00276CC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0"/>
                <w:lang w:eastAsia="de-AT"/>
              </w:rPr>
              <w:t>Kanal 16</w:t>
            </w:r>
            <w:r w:rsidRPr="00276CC0">
              <w:rPr>
                <w:rFonts w:ascii="Arial" w:eastAsia="Times New Roman" w:hAnsi="Arial" w:cs="Arial"/>
                <w:color w:val="000000"/>
                <w:sz w:val="24"/>
                <w:szCs w:val="20"/>
                <w:lang w:eastAsia="de-AT"/>
              </w:rPr>
              <w:t>)</w:t>
            </w:r>
          </w:p>
        </w:tc>
      </w:tr>
    </w:tbl>
    <w:p w:rsidR="00F24790" w:rsidRPr="00276CC0" w:rsidRDefault="00276CC0">
      <w:pPr>
        <w:rPr>
          <w:sz w:val="28"/>
        </w:rPr>
      </w:pPr>
      <w:bookmarkStart w:id="0" w:name="_GoBack"/>
      <w:bookmarkEnd w:id="0"/>
    </w:p>
    <w:sectPr w:rsidR="00F24790" w:rsidRPr="00276C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CC0"/>
    <w:rsid w:val="00036DD0"/>
    <w:rsid w:val="000A25BF"/>
    <w:rsid w:val="001826D2"/>
    <w:rsid w:val="0027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B3C253-A77C-4286-82CD-808B620C9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8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7A5FB99E.dotm</Template>
  <TotalTime>0</TotalTime>
  <Pages>1</Pages>
  <Words>162</Words>
  <Characters>1022</Characters>
  <Application>Microsoft Office Word</Application>
  <DocSecurity>0</DocSecurity>
  <Lines>8</Lines>
  <Paragraphs>2</Paragraphs>
  <ScaleCrop>false</ScaleCrop>
  <Company>Medizinische Universität Innsbruck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</cp:revision>
  <dcterms:created xsi:type="dcterms:W3CDTF">2019-10-28T15:25:00Z</dcterms:created>
  <dcterms:modified xsi:type="dcterms:W3CDTF">2019-10-28T15:27:00Z</dcterms:modified>
</cp:coreProperties>
</file>